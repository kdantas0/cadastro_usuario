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64E1" w14:textId="77777777" w:rsidR="009871DB" w:rsidRDefault="00000000">
      <w:pPr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val="pt-BR" w:eastAsia="fr-CH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val="pt-BR" w:eastAsia="fr-CH"/>
        </w:rPr>
        <w:t>Título: Cadastro de usuário</w:t>
      </w:r>
    </w:p>
    <w:p w14:paraId="49C9BD6A" w14:textId="77777777" w:rsidR="009871DB" w:rsidRDefault="00000000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  <w:t>Cadastro de Usuário</w:t>
      </w:r>
    </w:p>
    <w:p w14:paraId="5B7475C1" w14:textId="77777777" w:rsidR="009871DB" w:rsidRDefault="009871DB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</w:p>
    <w:p w14:paraId="43AE6ACF" w14:textId="77777777" w:rsidR="009871DB" w:rsidRDefault="00000000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  <w:t>Cenário 1: Cadastro de usuario realizado com sucesso</w:t>
      </w:r>
    </w:p>
    <w:p w14:paraId="15445ABF" w14:textId="5F4FFDFE" w:rsidR="009871DB" w:rsidRPr="00650CAC" w:rsidRDefault="00000000">
      <w:pPr>
        <w:spacing w:before="100" w:after="100" w:line="240" w:lineRule="auto"/>
        <w:rPr>
          <w:lang w:val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 xml:space="preserve">Dado </w:t>
      </w:r>
      <w:r w:rsidR="00650CAC"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q</w:t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 xml:space="preserve">ue </w:t>
      </w:r>
      <w:r w:rsidRPr="00650CAC">
        <w:rPr>
          <w:rFonts w:ascii="Times New Roman" w:eastAsia="Times New Roman" w:hAnsi="Times New Roman"/>
          <w:sz w:val="24"/>
          <w:szCs w:val="24"/>
          <w:lang w:val="pt-BR" w:eastAsia="fr-CH"/>
        </w:rPr>
        <w:t>o</w:t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usuário não esteja cadastrado 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quando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for informado </w:t>
      </w:r>
      <w:r>
        <w:rPr>
          <w:lang w:val="pt-BR"/>
        </w:rPr>
        <w:t>nome, CPF, email e senha</w:t>
      </w:r>
      <w:r w:rsidR="00533842">
        <w:rPr>
          <w:lang w:val="pt-BR"/>
        </w:rPr>
        <w:t xml:space="preserve"> válidos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então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devo receber uma mensagem de sucesso</w:t>
      </w:r>
    </w:p>
    <w:p w14:paraId="4C92CD16" w14:textId="77777777" w:rsidR="00650CAC" w:rsidRDefault="00650CAC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</w:p>
    <w:p w14:paraId="7A5A192A" w14:textId="0F76687A" w:rsidR="009871DB" w:rsidRDefault="00000000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  <w:t>Cenário 2: Usuários com nome inválido não devem ser cadastrados.</w:t>
      </w:r>
    </w:p>
    <w:p w14:paraId="6D8460E8" w14:textId="77777777" w:rsidR="009871DB" w:rsidRPr="00650CAC" w:rsidRDefault="00000000">
      <w:pPr>
        <w:spacing w:before="100" w:after="100" w:line="240" w:lineRule="auto"/>
        <w:rPr>
          <w:lang w:val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Dado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um usuário que ainda não foi cadastrado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quando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for informado um nome sem letras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então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devo receber uma mensagem de erro</w:t>
      </w:r>
    </w:p>
    <w:p w14:paraId="0A869FD7" w14:textId="77777777" w:rsidR="009871DB" w:rsidRDefault="009871DB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</w:p>
    <w:p w14:paraId="69AEC2CF" w14:textId="16A177A2" w:rsidR="009871DB" w:rsidRDefault="00000000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  <w:t>Cenário 3: Cadastro de usuários sem campos  obrigatórios preenchidos.</w:t>
      </w:r>
    </w:p>
    <w:p w14:paraId="707478E1" w14:textId="3280EA18" w:rsidR="009871DB" w:rsidRPr="00650CAC" w:rsidRDefault="00000000">
      <w:pPr>
        <w:spacing w:before="100" w:after="100" w:line="240" w:lineRule="auto"/>
        <w:rPr>
          <w:lang w:val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Dado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 que o usuário não esteja cadastrado 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quando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não informar </w:t>
      </w:r>
      <w:r>
        <w:rPr>
          <w:lang w:val="pt-BR"/>
        </w:rPr>
        <w:t>nome, CPF, email e senha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então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devo receber uma mensagem de </w:t>
      </w:r>
      <w:r w:rsidR="00533842">
        <w:rPr>
          <w:rFonts w:ascii="Times New Roman" w:eastAsia="Times New Roman" w:hAnsi="Times New Roman"/>
          <w:sz w:val="24"/>
          <w:szCs w:val="24"/>
          <w:lang w:val="pt-BR" w:eastAsia="fr-CH"/>
        </w:rPr>
        <w:t>e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>rro.</w:t>
      </w:r>
    </w:p>
    <w:p w14:paraId="3F4E4F57" w14:textId="77777777" w:rsidR="009871DB" w:rsidRDefault="009871DB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</w:p>
    <w:p w14:paraId="3A46A355" w14:textId="77777777" w:rsidR="009871DB" w:rsidRDefault="00000000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  <w:t>Cenário 4: Cadastro  de senha com menos de  8 dígitos.</w:t>
      </w:r>
    </w:p>
    <w:p w14:paraId="42F4CED8" w14:textId="377A12B5" w:rsidR="009871DB" w:rsidRDefault="00000000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val="pt-BR" w:eastAsia="fr-CH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Dado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que o usuário não esteja cadastrado 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quando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informar </w:t>
      </w:r>
      <w:r>
        <w:rPr>
          <w:lang w:val="pt-BR"/>
        </w:rPr>
        <w:t>senha com 4 dígitos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então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devo receber uma mensagem de Erro.</w:t>
      </w:r>
    </w:p>
    <w:p w14:paraId="389E99AB" w14:textId="77777777" w:rsidR="00533842" w:rsidRPr="00650CAC" w:rsidRDefault="00533842">
      <w:pPr>
        <w:spacing w:before="100" w:after="100" w:line="240" w:lineRule="auto"/>
        <w:rPr>
          <w:lang w:val="pt-BR"/>
        </w:rPr>
      </w:pPr>
    </w:p>
    <w:p w14:paraId="44AFFB93" w14:textId="612C7E92" w:rsidR="009871DB" w:rsidRDefault="00000000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  <w:t>Cenário 5: Cadastro com cpf ou email ja cadastrado.</w:t>
      </w:r>
    </w:p>
    <w:p w14:paraId="2E531EB4" w14:textId="77777777" w:rsidR="009871DB" w:rsidRPr="00650CAC" w:rsidRDefault="00000000">
      <w:pPr>
        <w:spacing w:before="100" w:after="100" w:line="240" w:lineRule="auto"/>
        <w:rPr>
          <w:lang w:val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Dado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que o usuário já esteja cadastrado 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quando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informar </w:t>
      </w:r>
      <w:r>
        <w:rPr>
          <w:lang w:val="pt-BR"/>
        </w:rPr>
        <w:t>cpf ou email ja cadastrado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então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devo receber uma mensagem de Erro.</w:t>
      </w:r>
    </w:p>
    <w:p w14:paraId="6A1F73F1" w14:textId="77777777" w:rsidR="009871DB" w:rsidRDefault="009871DB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</w:p>
    <w:p w14:paraId="53AFE19B" w14:textId="77777777" w:rsidR="009871DB" w:rsidRDefault="00000000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  <w:t>Título: Login</w:t>
      </w:r>
    </w:p>
    <w:p w14:paraId="1D6ED738" w14:textId="77777777" w:rsidR="009871DB" w:rsidRDefault="00000000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  <w:t>Cenário 1: Login com dados validos</w:t>
      </w:r>
    </w:p>
    <w:p w14:paraId="40434600" w14:textId="76808C48" w:rsidR="009871DB" w:rsidRPr="00650CAC" w:rsidRDefault="00000000">
      <w:pPr>
        <w:spacing w:before="100" w:after="100" w:line="240" w:lineRule="auto"/>
        <w:rPr>
          <w:lang w:val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Dado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usuário j</w:t>
      </w:r>
      <w:r w:rsidR="00533842">
        <w:rPr>
          <w:rFonts w:ascii="Times New Roman" w:eastAsia="Times New Roman" w:hAnsi="Times New Roman"/>
          <w:sz w:val="24"/>
          <w:szCs w:val="24"/>
          <w:lang w:val="pt-BR" w:eastAsia="fr-CH"/>
        </w:rPr>
        <w:t>á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cadastrado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quando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for informado um email e senha v</w:t>
      </w:r>
      <w:r w:rsidR="00533842">
        <w:rPr>
          <w:rFonts w:ascii="Times New Roman" w:eastAsia="Times New Roman" w:hAnsi="Times New Roman"/>
          <w:sz w:val="24"/>
          <w:szCs w:val="24"/>
          <w:lang w:val="pt-BR" w:eastAsia="fr-CH"/>
        </w:rPr>
        <w:t>á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>lidos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então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devo receber uma mensagem de sucesso</w:t>
      </w:r>
    </w:p>
    <w:p w14:paraId="6FE152DA" w14:textId="77777777" w:rsidR="009871DB" w:rsidRDefault="009871DB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val="pt-BR" w:eastAsia="fr-CH"/>
        </w:rPr>
      </w:pPr>
    </w:p>
    <w:p w14:paraId="323461C5" w14:textId="77777777" w:rsidR="009871DB" w:rsidRDefault="00000000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  <w:t>Cenário 2: Login com dados inválidos</w:t>
      </w:r>
    </w:p>
    <w:p w14:paraId="1E977DB0" w14:textId="5DD48DE5" w:rsidR="009871DB" w:rsidRPr="00650CAC" w:rsidRDefault="00000000">
      <w:pPr>
        <w:spacing w:before="100" w:after="100" w:line="240" w:lineRule="auto"/>
        <w:rPr>
          <w:lang w:val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Dado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usuário j</w:t>
      </w:r>
      <w:r w:rsidR="00533842">
        <w:rPr>
          <w:rFonts w:ascii="Times New Roman" w:eastAsia="Times New Roman" w:hAnsi="Times New Roman"/>
          <w:sz w:val="24"/>
          <w:szCs w:val="24"/>
          <w:lang w:val="pt-BR" w:eastAsia="fr-CH"/>
        </w:rPr>
        <w:t>á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cadastrado 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quando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for informado um email e senha inv</w:t>
      </w:r>
      <w:r w:rsidR="00533842">
        <w:rPr>
          <w:rFonts w:ascii="Times New Roman" w:eastAsia="Times New Roman" w:hAnsi="Times New Roman"/>
          <w:sz w:val="24"/>
          <w:szCs w:val="24"/>
          <w:lang w:val="pt-BR" w:eastAsia="fr-CH"/>
        </w:rPr>
        <w:t>á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>lidos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então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devo receber uma mensagem de </w:t>
      </w:r>
      <w:r w:rsidR="00533842">
        <w:rPr>
          <w:rFonts w:ascii="Times New Roman" w:eastAsia="Times New Roman" w:hAnsi="Times New Roman"/>
          <w:sz w:val="24"/>
          <w:szCs w:val="24"/>
          <w:lang w:val="pt-BR" w:eastAsia="fr-CH"/>
        </w:rPr>
        <w:t>e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>rro</w:t>
      </w:r>
    </w:p>
    <w:p w14:paraId="34BD887A" w14:textId="7746D415" w:rsidR="009871DB" w:rsidRDefault="009871DB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</w:p>
    <w:p w14:paraId="71892F0E" w14:textId="76E6A4D4" w:rsidR="00533842" w:rsidRDefault="00533842" w:rsidP="00533842">
      <w:pPr>
        <w:spacing w:before="100" w:after="100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  <w:lastRenderedPageBreak/>
        <w:t xml:space="preserve">Cenário </w:t>
      </w:r>
      <w:r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  <w:t>3</w:t>
      </w:r>
      <w:r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  <w:t xml:space="preserve">: Login com </w:t>
      </w:r>
      <w:r>
        <w:rPr>
          <w:rFonts w:ascii="Times New Roman" w:eastAsia="Times New Roman" w:hAnsi="Times New Roman"/>
          <w:b/>
          <w:bCs/>
          <w:sz w:val="27"/>
          <w:szCs w:val="27"/>
          <w:lang w:val="pt-BR" w:eastAsia="fr-CH"/>
        </w:rPr>
        <w:t>usuário não cadastrado</w:t>
      </w:r>
    </w:p>
    <w:p w14:paraId="73432256" w14:textId="685254CC" w:rsidR="00533842" w:rsidRDefault="00533842" w:rsidP="00533842">
      <w:pPr>
        <w:spacing w:before="100" w:after="100" w:line="240" w:lineRule="auto"/>
        <w:outlineLvl w:val="2"/>
        <w:rPr>
          <w:rFonts w:ascii="Times New Roman" w:eastAsia="Times New Roman" w:hAnsi="Times New Roman"/>
          <w:sz w:val="24"/>
          <w:szCs w:val="24"/>
          <w:lang w:val="pt-BR" w:eastAsia="fr-CH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Dado</w:t>
      </w:r>
      <w:r w:rsidRPr="00533842"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 xml:space="preserve"> </w:t>
      </w:r>
      <w:r w:rsidRPr="00533842"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que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o 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usuário 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>não esteja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cadastrado 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quando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for informado um email e senha 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>válidos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br/>
      </w:r>
      <w:r>
        <w:rPr>
          <w:rFonts w:ascii="Times New Roman" w:eastAsia="Times New Roman" w:hAnsi="Times New Roman"/>
          <w:b/>
          <w:bCs/>
          <w:sz w:val="24"/>
          <w:szCs w:val="24"/>
          <w:lang w:val="pt-BR" w:eastAsia="fr-CH"/>
        </w:rPr>
        <w:t>então</w:t>
      </w:r>
      <w:r>
        <w:rPr>
          <w:rFonts w:ascii="Times New Roman" w:eastAsia="Times New Roman" w:hAnsi="Times New Roman"/>
          <w:sz w:val="24"/>
          <w:szCs w:val="24"/>
          <w:lang w:val="pt-BR" w:eastAsia="fr-CH"/>
        </w:rPr>
        <w:t xml:space="preserve"> devo receber uma mensagem de erro</w:t>
      </w:r>
    </w:p>
    <w:p w14:paraId="578A7657" w14:textId="77777777" w:rsidR="009871DB" w:rsidRDefault="009871DB">
      <w:pPr>
        <w:rPr>
          <w:lang w:val="pt-BR"/>
        </w:rPr>
      </w:pPr>
    </w:p>
    <w:sectPr w:rsidR="009871DB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286C" w14:textId="77777777" w:rsidR="00AF2F9A" w:rsidRDefault="00AF2F9A">
      <w:pPr>
        <w:spacing w:after="0" w:line="240" w:lineRule="auto"/>
      </w:pPr>
      <w:r>
        <w:separator/>
      </w:r>
    </w:p>
  </w:endnote>
  <w:endnote w:type="continuationSeparator" w:id="0">
    <w:p w14:paraId="64DBE261" w14:textId="77777777" w:rsidR="00AF2F9A" w:rsidRDefault="00AF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34342" w14:textId="77777777" w:rsidR="00AF2F9A" w:rsidRDefault="00AF2F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5A253E3" w14:textId="77777777" w:rsidR="00AF2F9A" w:rsidRDefault="00AF2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76C2B"/>
    <w:multiLevelType w:val="multilevel"/>
    <w:tmpl w:val="E5E8A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CB94FC0"/>
    <w:multiLevelType w:val="multilevel"/>
    <w:tmpl w:val="87AE9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15762418">
    <w:abstractNumId w:val="0"/>
  </w:num>
  <w:num w:numId="2" w16cid:durableId="1874413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871DB"/>
    <w:rsid w:val="00533842"/>
    <w:rsid w:val="00650CAC"/>
    <w:rsid w:val="009871DB"/>
    <w:rsid w:val="00AF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1AB0"/>
  <w15:docId w15:val="{16872245-EDA0-41B1-958B-E8FFC840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CH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fr-CH"/>
    </w:rPr>
  </w:style>
  <w:style w:type="paragraph" w:styleId="Titre3">
    <w:name w:val="heading 3"/>
    <w:basedOn w:val="Normal"/>
    <w:uiPriority w:val="9"/>
    <w:semiHidden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3Car">
    <w:name w:val="Titre 3 Car"/>
    <w:basedOn w:val="Policepardfaut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styleId="lev">
    <w:name w:val="Strong"/>
    <w:basedOn w:val="Policepardfaut"/>
    <w:rPr>
      <w:b/>
      <w:bCs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fr-CH"/>
    </w:rPr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Freitas</dc:creator>
  <dc:description/>
  <cp:lastModifiedBy>Raquel Freitas</cp:lastModifiedBy>
  <cp:revision>3</cp:revision>
  <dcterms:created xsi:type="dcterms:W3CDTF">2023-01-17T12:50:00Z</dcterms:created>
  <dcterms:modified xsi:type="dcterms:W3CDTF">2023-01-17T12:54:00Z</dcterms:modified>
</cp:coreProperties>
</file>